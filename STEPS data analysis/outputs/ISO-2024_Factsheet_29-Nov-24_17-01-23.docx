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(29.5 - 37.3)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(6.4 - 8.7)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(20.4 - 21.9)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(21.7 - 24.0)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(72.3 - 81.3)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(79.7 - 89.7)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(51.1 - 66.2)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(11.2 - 14.9)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(7.6 - 10.7)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(59.6 - 64.8)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(47.5 - 55.9)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(65.5 - 72.0)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(6.3 - 11.0)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(30.1 - 38.3)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(9.8 - 13.7)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(2.7 - 3.0)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(1.0 - 1.3)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(79.9 - 86.1)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(81.5 - 86.7)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(23.8 - 28.0)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(21.8 - 27.1)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(18.0 - 24.4)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(12.3 - 16.2)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(16.3 - 20.1)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(18.9 - 23.8)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(34.3 - 291.4)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(51.4 - 347.1)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(25.7 - 257.1)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(57.7 - 62.7)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(39.8 - 47.9)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(67.3 - 73.2)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(23.5 - 24.3)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(25.2 - 26.0)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(36.8 - 41.8)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(28.4 - 35.5)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(40.9 - 47.7)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(14.9 - 18.3)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(9.7 - 14.4)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(17.4 - 22.2)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(82.1 - 83.5)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(81.9 - 83.7)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(124.3 - 126.2)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(126.1 - 128.9)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(122.6 - 125.0)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(79.1 - 80.3)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(79.6 - 81.0)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(24.8 - 29.0)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(23.0 - 29.8)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(24.7 - 30.0)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(19.7 - 26.6)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(17.0 - 27.0)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(19.5 - 28.7)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(7.7 - 14.8)</w:t>
            </w:r>
          </w:p>
        </w:tc>
      </w:tr>
      <w:tr>
        <w:trPr>
          <w:trHeight w:val="619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104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(7.0 - 11.2)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(3.8 - 10.4)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(7.9 - 13.4)</w:t>
            </w:r>
          </w:p>
        </w:tc>
      </w:tr>
      <w:tr>
        <w:trPr>
          <w:trHeight w:val="104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(2.4 - 5.1)</w:t>
            </w:r>
          </w:p>
        </w:tc>
      </w:tr>
      <w:tr>
        <w:trPr>
          <w:trHeight w:val="77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(5.2 - 19.8)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(5.1 - 25.9)</w:t>
            </w:r>
          </w:p>
        </w:tc>
      </w:tr>
      <w:tr>
        <w:trPr>
          <w:trHeight w:val="77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(3.3 - 15.7)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(10.4 - 15.9)</w:t>
            </w:r>
          </w:p>
        </w:tc>
      </w:tr>
      <w:tr>
        <w:trPr>
          <w:trHeight w:val="577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(14.8 - 25.3)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(15.9 - 29.3)</w:t>
            </w:r>
          </w:p>
        </w:tc>
      </w:tr>
      <w:tr>
        <w:trPr>
          <w:trHeight w:val="620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(4.2 - 8.0)</w:t>
            </w:r>
          </w:p>
        </w:tc>
      </w:tr>
      <w:tr>
        <w:trPr>
          <w:trHeight w:val="77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(16.1 - 20.7)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(16.4 - 22.5)</w:t>
            </w:r>
          </w:p>
        </w:tc>
      </w:tr>
      <w:tr>
        <w:trPr>
          <w:trHeight w:val="774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(37.3 - 46.2)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(32.7 - 46.3)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(37.7 - 49.3)</w:t>
            </w:r>
          </w:p>
        </w:tc>
      </w:tr>
      <w:tr>
        <w:trPr>
          <w:trHeight w:val="77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(22.6 - 26.7)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(20.0 - 26.3)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(22.9 - 28.4)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2024-11-29T17:01:23Z</dcterms:modified>
</cp:coreProperties>
</file>